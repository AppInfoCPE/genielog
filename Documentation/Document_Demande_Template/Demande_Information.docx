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D94C2C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DEMANDE D’INFORMATION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Default="00D94C2C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D94C2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Haut / Moyen / Faible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Default="00D94C2C" w:rsidP="00733925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Ex : </w:t>
            </w:r>
            <w:r w:rsidR="00733925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Complément d’information sur la fonctionnalité A</w:t>
            </w:r>
          </w:p>
        </w:tc>
      </w:tr>
    </w:tbl>
    <w:p w:rsidR="00D94C2C" w:rsidRDefault="00D94C2C" w:rsidP="00D94C2C">
      <w:pPr>
        <w:rPr>
          <w:lang w:eastAsia="en-US"/>
        </w:rPr>
      </w:pPr>
      <w:bookmarkStart w:id="0" w:name="_GoBack"/>
      <w:bookmarkEnd w:id="0"/>
    </w:p>
    <w:p w:rsidR="00D94C2C" w:rsidRDefault="00D94C2C" w:rsidP="00D94C2C">
      <w:pPr>
        <w:pStyle w:val="Standard"/>
        <w:spacing w:after="0" w:line="240" w:lineRule="auto"/>
        <w:rPr>
          <w:i/>
        </w:rPr>
      </w:pPr>
      <w:r>
        <w:rPr>
          <w:rFonts w:eastAsiaTheme="majorEastAsia" w:cstheme="majorBidi"/>
          <w:b/>
          <w:bCs/>
          <w:i/>
          <w:color w:val="365F91" w:themeColor="accent1" w:themeShade="BF"/>
          <w:kern w:val="0"/>
          <w:sz w:val="36"/>
          <w:szCs w:val="28"/>
        </w:rPr>
        <w:t xml:space="preserve">ESPACE QUESTIONS/REPONSES </w:t>
      </w:r>
    </w:p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W w:w="919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598"/>
      </w:tblGrid>
      <w:tr w:rsidR="00D94C2C" w:rsidTr="00B27350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QUESTIONS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D94C2C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D94C2C">
            <w:pPr>
              <w:pStyle w:val="Standard"/>
              <w:spacing w:after="0" w:line="240" w:lineRule="auto"/>
              <w:rPr>
                <w:color w:val="0084D1"/>
              </w:rPr>
            </w:pP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D94C2C">
            <w:pPr>
              <w:pStyle w:val="Standard"/>
              <w:spacing w:after="0" w:line="240" w:lineRule="auto"/>
              <w:rPr>
                <w:color w:val="0084D1"/>
                <w:lang w:eastAsia="en-US"/>
              </w:rPr>
            </w:pPr>
          </w:p>
        </w:tc>
      </w:tr>
    </w:tbl>
    <w:p w:rsidR="00F47837" w:rsidRDefault="00F47837"/>
    <w:sectPr w:rsidR="00F478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C2C" w:rsidRDefault="00D94C2C" w:rsidP="00D94C2C">
      <w:pPr>
        <w:spacing w:after="0" w:line="240" w:lineRule="auto"/>
      </w:pPr>
      <w:r>
        <w:separator/>
      </w:r>
    </w:p>
  </w:endnote>
  <w:endnote w:type="continuationSeparator" w:id="0">
    <w:p w:rsidR="00D94C2C" w:rsidRDefault="00D94C2C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Pr="00445F98" w:rsidRDefault="00015071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4C2C" w:rsidRDefault="00D94C2C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D94C2C" w:rsidRDefault="00015071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DEMANDE D’INFORMATION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D94C2C" w:rsidRDefault="00D94C2C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D94C2C" w:rsidRDefault="00015071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DEMANDE D’INFORMATION</w:t>
                    </w:r>
                  </w:p>
                </w:txbxContent>
              </v:textbox>
            </v:shape>
          </w:pict>
        </mc:Fallback>
      </mc:AlternateContent>
    </w:r>
    <w:r w:rsidR="00D94C2C" w:rsidRPr="00445F98">
      <w:rPr>
        <w:b/>
        <w:color w:val="548DD4" w:themeColor="text2" w:themeTint="99"/>
        <w:spacing w:val="60"/>
        <w:szCs w:val="24"/>
      </w:rPr>
      <w:t>Page</w:t>
    </w:r>
    <w:r w:rsidR="00D94C2C" w:rsidRPr="00445F98">
      <w:rPr>
        <w:b/>
        <w:color w:val="548DD4" w:themeColor="text2" w:themeTint="99"/>
        <w:szCs w:val="24"/>
      </w:rPr>
      <w:t xml:space="preserve">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 xml:space="preserve"> PAGE   \* MERGEFORMAT 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733925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  <w:r w:rsidR="00D94C2C" w:rsidRPr="00445F98">
      <w:rPr>
        <w:b/>
        <w:color w:val="548DD4" w:themeColor="text2" w:themeTint="99"/>
        <w:szCs w:val="24"/>
      </w:rPr>
      <w:t xml:space="preserve"> |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>NUMPAGES  \* Arabic  \* MERGEFORMAT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733925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</w:p>
  <w:p w:rsidR="00D94C2C" w:rsidRDefault="00D94C2C" w:rsidP="00D94C2C">
    <w:pPr>
      <w:pStyle w:val="Pieddepage"/>
    </w:pPr>
  </w:p>
  <w:p w:rsidR="00D94C2C" w:rsidRDefault="00D94C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C2C" w:rsidRDefault="00D94C2C" w:rsidP="00D94C2C">
      <w:pPr>
        <w:spacing w:after="0" w:line="240" w:lineRule="auto"/>
      </w:pPr>
      <w:r>
        <w:separator/>
      </w:r>
    </w:p>
  </w:footnote>
  <w:footnote w:type="continuationSeparator" w:id="0">
    <w:p w:rsidR="00D94C2C" w:rsidRDefault="00D94C2C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Default="00D94C2C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D94C2C" w:rsidRPr="00D94C2C" w:rsidRDefault="00D94C2C" w:rsidP="00D94C2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15071"/>
    <w:rsid w:val="00733925"/>
    <w:rsid w:val="00D94C2C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90BF5FCA.dotm</Template>
  <TotalTime>11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2014-09-29T13:56:00Z</dcterms:created>
  <dcterms:modified xsi:type="dcterms:W3CDTF">2014-09-29T14:08:00Z</dcterms:modified>
</cp:coreProperties>
</file>